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11676"/>
      </w:tblGrid>
      <w:tr w:rsidR="000F1DCE" w14:paraId="0E78FF0C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14:paraId="25ECF4D3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54155179" wp14:editId="31F47507">
                      <wp:extent cx="7277100" cy="804125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77100" cy="80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862FB5" w14:textId="6806F30D" w:rsidR="000F1DCE" w:rsidRPr="00CB4A4D" w:rsidRDefault="00260D90" w:rsidP="000F1DCE">
                                  <w:pPr>
                                    <w:pStyle w:val="Title"/>
                                    <w:rPr>
                                      <w:b w:val="0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FFFFFF" w:themeColor="background1"/>
                                    </w:rPr>
                                    <w:t>Design Doc</w:t>
                                  </w:r>
                                  <w:r w:rsidR="000F1DCE" w:rsidRPr="00CB4A4D">
                                    <w:rPr>
                                      <w:b w:val="0"/>
                                      <w:color w:val="FFFFFF" w:themeColor="background1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b w:val="0"/>
                                      <w:color w:val="FFFFFF" w:themeColor="background1"/>
                                    </w:rPr>
                                    <w:t>IPV4 Conversion</w:t>
                                  </w:r>
                                  <w:r w:rsidR="000F1DCE" w:rsidRPr="00CB4A4D">
                                    <w:rPr>
                                      <w:b w:val="0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1551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width:573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" filled="f" stroked="f">
                      <v:textbox>
                        <w:txbxContent>
                          <w:p w14:paraId="5C862FB5" w14:textId="6806F30D" w:rsidR="000F1DCE" w:rsidRPr="00CB4A4D" w:rsidRDefault="00260D90" w:rsidP="000F1DCE">
                            <w:pPr>
                              <w:pStyle w:val="Title"/>
                              <w:rPr>
                                <w:b w:val="0"/>
                                <w:color w:val="FFFFFF" w:themeColor="background1"/>
                              </w:rPr>
                            </w:pPr>
                            <w:r>
                              <w:rPr>
                                <w:b w:val="0"/>
                                <w:color w:val="FFFFFF" w:themeColor="background1"/>
                              </w:rPr>
                              <w:t>Design Doc</w:t>
                            </w:r>
                            <w:r w:rsidR="000F1DCE" w:rsidRPr="00CB4A4D">
                              <w:rPr>
                                <w:b w:val="0"/>
                                <w:color w:val="FFFFFF" w:themeColor="background1"/>
                              </w:rPr>
                              <w:t xml:space="preserve"> (</w:t>
                            </w:r>
                            <w:r>
                              <w:rPr>
                                <w:b w:val="0"/>
                                <w:color w:val="FFFFFF" w:themeColor="background1"/>
                              </w:rPr>
                              <w:t>IPV4 Conversion</w:t>
                            </w:r>
                            <w:r w:rsidR="000F1DCE" w:rsidRPr="00CB4A4D">
                              <w:rPr>
                                <w:b w:val="0"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F1DCE" w14:paraId="0ADE62C7" w14:textId="77777777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52DD3245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41013738" wp14:editId="2CBB62B2">
                      <wp:extent cx="5284520" cy="466725"/>
                      <wp:effectExtent l="0" t="0" r="0" b="9525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9F71D" w14:textId="7884C204" w:rsidR="00260D90" w:rsidRDefault="00260D90" w:rsidP="000F1DCE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Professor: Dr. Zhao </w:t>
                                  </w:r>
                                </w:p>
                                <w:p w14:paraId="334A5FBD" w14:textId="13A98C59" w:rsidR="000F1DCE" w:rsidRPr="00CB4A4D" w:rsidRDefault="000F1DCE" w:rsidP="000F1DCE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B4A4D">
                                    <w:rPr>
                                      <w:color w:val="FFFFFF" w:themeColor="background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013738" id="Text Box 13" o:spid="_x0000_s1027" type="#_x0000_t202" style="width:416.1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" filled="f" stroked="f">
                      <v:textbox>
                        <w:txbxContent>
                          <w:p w14:paraId="6A79F71D" w14:textId="7884C204" w:rsidR="00260D90" w:rsidRDefault="00260D90" w:rsidP="000F1DCE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Professor: Dr. Zhao </w:t>
                            </w:r>
                          </w:p>
                          <w:p w14:paraId="334A5FBD" w14:textId="13A98C59" w:rsidR="000F1DCE" w:rsidRPr="00CB4A4D" w:rsidRDefault="000F1DCE" w:rsidP="000F1DCE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CB4A4D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CB4A4D" w14:paraId="1D80A38D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10801A61" w14:textId="77777777" w:rsidR="00CB4A4D" w:rsidRPr="00616989" w:rsidRDefault="00CB4A4D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110777D4" wp14:editId="668CB4EA">
                      <wp:extent cx="5284520" cy="439387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35FDE8" w14:textId="12E8AE7A" w:rsidR="00CB4A4D" w:rsidRPr="00CB4A4D" w:rsidRDefault="00260D90" w:rsidP="00CB4A4D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2020</w:t>
                                  </w:r>
                                  <w:r w:rsidR="00CB4A4D">
                                    <w:rPr>
                                      <w:color w:val="FFFFFF" w:themeColor="background1"/>
                                    </w:rPr>
                                    <w:t xml:space="preserve"> | By: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Justin Winchester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0777D4" id="Text Box 16" o:spid="_x0000_s1028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" filled="f" stroked="f">
                      <v:textbox>
                        <w:txbxContent>
                          <w:p w14:paraId="2335FDE8" w14:textId="12E8AE7A" w:rsidR="00CB4A4D" w:rsidRPr="00CB4A4D" w:rsidRDefault="00260D90" w:rsidP="00CB4A4D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2020</w:t>
                            </w:r>
                            <w:r w:rsidR="00CB4A4D">
                              <w:rPr>
                                <w:color w:val="FFFFFF" w:themeColor="background1"/>
                              </w:rPr>
                              <w:t xml:space="preserve"> | By: </w:t>
                            </w:r>
                            <w:r>
                              <w:rPr>
                                <w:color w:val="FFFFFF" w:themeColor="background1"/>
                              </w:rPr>
                              <w:t>Justin Winchester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14:paraId="6B0F276B" w14:textId="77777777" w:rsidR="00CB4A4D" w:rsidRDefault="00CB4A4D">
          <w:pPr>
            <w:spacing w:after="200"/>
            <w:rPr>
              <w:b/>
              <w:noProof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1" locked="0" layoutInCell="1" allowOverlap="1" wp14:anchorId="3F0557FD" wp14:editId="4B0D5CBA">
                <wp:simplePos x="0" y="0"/>
                <wp:positionH relativeFrom="column">
                  <wp:posOffset>-898525</wp:posOffset>
                </wp:positionH>
                <wp:positionV relativeFrom="paragraph">
                  <wp:posOffset>155421</wp:posOffset>
                </wp:positionV>
                <wp:extent cx="7776544" cy="5186855"/>
                <wp:effectExtent l="0" t="0" r="0" b="0"/>
                <wp:wrapNone/>
                <wp:docPr id="6" name="Picture 6" descr="table hands report" title="table hands 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for report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544" cy="5186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AAB20EA" wp14:editId="721A8693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-961696</wp:posOffset>
                    </wp:positionV>
                    <wp:extent cx="7776210" cy="1119352"/>
                    <wp:effectExtent l="0" t="0" r="0" b="508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1400B0" id="Rectangle 10" o:spid="_x0000_s1026" alt="rectangle" style="position:absolute;margin-left:-70.75pt;margin-top:-75.7pt;width:612.3pt;height:88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" fillcolor="#008890 [3204]" stroked="f" strokeweight="1pt"/>
                </w:pict>
              </mc:Fallback>
            </mc:AlternateContent>
          </w:r>
        </w:p>
        <w:p w14:paraId="3F6833D9" w14:textId="77777777" w:rsidR="00FD71E8" w:rsidRDefault="00CB4A4D">
          <w:pPr>
            <w:spacing w:after="200"/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7EA99FDF" wp14:editId="3422CCD4">
                    <wp:simplePos x="0" y="0"/>
                    <wp:positionH relativeFrom="column">
                      <wp:posOffset>-669925</wp:posOffset>
                    </wp:positionH>
                    <wp:positionV relativeFrom="paragraph">
                      <wp:posOffset>5024755</wp:posOffset>
                    </wp:positionV>
                    <wp:extent cx="7776210" cy="4272762"/>
                    <wp:effectExtent l="0" t="0" r="0" b="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27276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CFEA07" id="Rectangle 8" o:spid="_x0000_s1026" alt="rectangle" style="position:absolute;margin-left:-52.75pt;margin-top:395.65pt;width:612.3pt;height:336.4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" fillcolor="#404040 [2429]" stroked="f" strokeweight="1pt"/>
                </w:pict>
              </mc:Fallback>
            </mc:AlternateContent>
          </w:r>
          <w:r w:rsidR="00D73345">
            <w:rPr>
              <w:b/>
            </w:rPr>
            <w:t xml:space="preserve"> </w:t>
          </w:r>
          <w:r w:rsidR="00616989">
            <w:rPr>
              <w:b/>
            </w:rPr>
            <w:br w:type="page"/>
          </w:r>
        </w:p>
        <w:tbl>
          <w:tblPr>
            <w:tblStyle w:val="PlainTable4"/>
            <w:tblpPr w:leftFromText="180" w:rightFromText="180" w:vertAnchor="text" w:horzAnchor="margin" w:tblpXSpec="center" w:tblpY="-12904"/>
            <w:tblW w:w="10519" w:type="dxa"/>
            <w:tblLook w:val="04A0" w:firstRow="1" w:lastRow="0" w:firstColumn="1" w:lastColumn="0" w:noHBand="0" w:noVBand="1"/>
          </w:tblPr>
          <w:tblGrid>
            <w:gridCol w:w="10688"/>
          </w:tblGrid>
          <w:tr w:rsidR="000F1DCE" w14:paraId="7B71391E" w14:textId="77777777" w:rsidTr="000F1DC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  <w:vAlign w:val="bottom"/>
              </w:tcPr>
              <w:p w14:paraId="1B99EEF7" w14:textId="142B78E5" w:rsidR="000F1DCE" w:rsidRPr="007B346A" w:rsidRDefault="00260D90" w:rsidP="000F1DCE">
                <w:pPr>
                  <w:pStyle w:val="Title"/>
                  <w:framePr w:hSpace="0" w:wrap="auto" w:vAnchor="margin" w:hAnchor="text" w:yAlign="inline"/>
                </w:pPr>
                <w:r>
                  <w:lastRenderedPageBreak/>
                  <w:t xml:space="preserve">IPv4 Address Conversion Project: </w:t>
                </w:r>
              </w:p>
            </w:tc>
          </w:tr>
          <w:tr w:rsidR="000F1DCE" w14:paraId="75CC35BE" w14:textId="77777777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41A9275D" w14:textId="77777777" w:rsidR="000F1DCE" w:rsidRDefault="000F1DCE" w:rsidP="000F1DCE">
                <w:pPr>
                  <w:pStyle w:val="Subtitle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2E0B7E3A" wp14:editId="09F64E97">
                          <wp:extent cx="3990652" cy="95534"/>
                          <wp:effectExtent l="0" t="0" r="0" b="0"/>
                          <wp:docPr id="3" name="Rectangle 3" descr="rectangl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990652" cy="955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1A9DAA3F" id="Rectangle 3" o:spid="_x0000_s1026" alt="rectangle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  <w:p w14:paraId="1157F12E" w14:textId="6EBFEDD8" w:rsidR="000F1DCE" w:rsidRPr="000F1DCE" w:rsidRDefault="00260D90" w:rsidP="000F1DCE">
                <w:pPr>
                  <w:pStyle w:val="Subtitle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t xml:space="preserve">Converts to Decimal &amp; Network Byte Ordered Format </w:t>
                </w:r>
              </w:p>
            </w:tc>
          </w:tr>
          <w:tr w:rsidR="000F1DCE" w14:paraId="6C2B9978" w14:textId="77777777" w:rsidTr="000F1DCE">
            <w:trPr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3636B787" w14:textId="77777777" w:rsidR="000F1DCE" w:rsidRPr="00616989" w:rsidRDefault="000F1DCE" w:rsidP="000F1DCE">
                <w:pPr>
                  <w:spacing w:after="200"/>
                  <w:rPr>
                    <w:smallCaps/>
                    <w:noProof/>
                  </w:rPr>
                </w:pPr>
                <w:r>
                  <w:rPr>
                    <w:smallCaps/>
                    <w:noProof/>
                  </w:rPr>
                  <mc:AlternateContent>
                    <mc:Choice Requires="wps">
                      <w:drawing>
                        <wp:inline distT="0" distB="0" distL="0" distR="0" wp14:anchorId="4931B053" wp14:editId="633DE3BE">
                          <wp:extent cx="6650181" cy="6248400"/>
                          <wp:effectExtent l="0" t="0" r="0" b="0"/>
                          <wp:docPr id="31" name="Text Box 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50181" cy="6248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BDB072F" w14:textId="77777777" w:rsidR="00036004" w:rsidRPr="00036004" w:rsidRDefault="00036004" w:rsidP="00036004">
                                      <w:pPr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</w:pPr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 xml:space="preserve">Dr. Zhao Chao </w:t>
                                      </w:r>
                                    </w:p>
                                    <w:p w14:paraId="5CAF6AAB" w14:textId="77777777" w:rsidR="00036004" w:rsidRPr="00036004" w:rsidRDefault="00036004" w:rsidP="00036004">
                                      <w:pPr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</w:pPr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 xml:space="preserve">Network Programming </w:t>
                                      </w:r>
                                    </w:p>
                                    <w:p w14:paraId="509BFEBB" w14:textId="77777777" w:rsidR="00036004" w:rsidRPr="00036004" w:rsidRDefault="00036004" w:rsidP="00036004">
                                      <w:pPr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</w:pPr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>Ipv4 Conversation network equivalent in Binary &amp; Decimal!</w:t>
                                      </w:r>
                                    </w:p>
                                    <w:p w14:paraId="0B883942" w14:textId="77777777" w:rsidR="00036004" w:rsidRPr="00036004" w:rsidRDefault="00036004" w:rsidP="00036004">
                                      <w:pPr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</w:pPr>
                                    </w:p>
                                    <w:p w14:paraId="04094CFB" w14:textId="6E4AD47F" w:rsidR="00036004" w:rsidRPr="00036004" w:rsidRDefault="00036004" w:rsidP="00036004">
                                      <w:pPr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</w:pPr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 xml:space="preserve">This program performs conversions of data representing IPv4 addresses. The address is entered in proper format which is a quad dotted decimal format used to represent IPv4 addresses numerically. An example of such an address format is as follows: </w:t>
                                      </w:r>
                                    </w:p>
                                    <w:p w14:paraId="73DAEEE8" w14:textId="77777777" w:rsidR="00036004" w:rsidRPr="00036004" w:rsidRDefault="00036004" w:rsidP="00036004">
                                      <w:pPr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</w:pPr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 xml:space="preserve">192.74.2.14 </w:t>
                                      </w:r>
                                    </w:p>
                                    <w:p w14:paraId="310C1D30" w14:textId="77777777" w:rsidR="00036004" w:rsidRPr="00036004" w:rsidRDefault="00036004" w:rsidP="00036004">
                                      <w:pPr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</w:pPr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 xml:space="preserve">If you are viewing this information via the </w:t>
                                      </w:r>
                                      <w:proofErr w:type="gramStart"/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>internet</w:t>
                                      </w:r>
                                      <w:proofErr w:type="gramEnd"/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 xml:space="preserve"> then there is a chance that your device may have </w:t>
                                      </w:r>
                                      <w:proofErr w:type="spellStart"/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>a</w:t>
                                      </w:r>
                                      <w:proofErr w:type="spellEnd"/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 xml:space="preserve"> Internet Protocol Version 4 address! </w:t>
                                      </w:r>
                                    </w:p>
                                    <w:p w14:paraId="38C88B49" w14:textId="77777777" w:rsidR="00036004" w:rsidRPr="00036004" w:rsidRDefault="00036004" w:rsidP="00036004">
                                      <w:pPr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</w:pPr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 xml:space="preserve">These addresses allow for comments betweenness devices on computer networks! </w:t>
                                      </w:r>
                                    </w:p>
                                    <w:p w14:paraId="009448FD" w14:textId="77777777" w:rsidR="00036004" w:rsidRPr="00036004" w:rsidRDefault="00036004" w:rsidP="00036004">
                                      <w:pPr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</w:pPr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 xml:space="preserve">Each four numerical values, separated by decimals or dots (periods), have a binary value ranging from 0-255 in decimal that the </w:t>
                                      </w:r>
                                      <w:proofErr w:type="spellStart"/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>cpu</w:t>
                                      </w:r>
                                      <w:proofErr w:type="spellEnd"/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 xml:space="preserve"> can interpret. </w:t>
                                      </w:r>
                                    </w:p>
                                    <w:p w14:paraId="53C0C0BD" w14:textId="77777777" w:rsidR="00036004" w:rsidRPr="00036004" w:rsidRDefault="00036004" w:rsidP="00036004">
                                      <w:pPr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</w:pPr>
                                      <w:r w:rsidRPr="00036004">
                                        <w:rPr>
                                          <w:rFonts w:ascii="Franklin Gothic Book" w:hAnsi="Franklin Gothic Book"/>
                                          <w:color w:val="00656B" w:themeColor="accent1" w:themeShade="BF"/>
                                          <w:spacing w:val="20"/>
                                          <w:sz w:val="56"/>
                                          <w:szCs w:val="32"/>
                                        </w:rPr>
                                        <w:t xml:space="preserve">This program uses functions to convert this IpV4 addresses entered into the network byte order allowing the character string to be converted into a decimal value the computer can manipulate to convert to its binary value for printing it and its corresponding decimal value to the output screen. </w:t>
                                      </w:r>
                                    </w:p>
                                    <w:p w14:paraId="504AE749" w14:textId="7D0820B0" w:rsidR="000F1DCE" w:rsidRDefault="000F1DCE" w:rsidP="000F1DC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4931B053" id="Text Box 31" o:spid="_x0000_s1029" type="#_x0000_t202" style="width:523.65pt;height:4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" filled="f" stroked="f">
                          <v:textbox>
                            <w:txbxContent>
                              <w:p w14:paraId="3BDB072F" w14:textId="77777777" w:rsidR="00036004" w:rsidRPr="00036004" w:rsidRDefault="00036004" w:rsidP="00036004">
                                <w:pPr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</w:pPr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 xml:space="preserve">Dr. Zhao Chao </w:t>
                                </w:r>
                              </w:p>
                              <w:p w14:paraId="5CAF6AAB" w14:textId="77777777" w:rsidR="00036004" w:rsidRPr="00036004" w:rsidRDefault="00036004" w:rsidP="00036004">
                                <w:pPr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</w:pPr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 xml:space="preserve">Network Programming </w:t>
                                </w:r>
                              </w:p>
                              <w:p w14:paraId="509BFEBB" w14:textId="77777777" w:rsidR="00036004" w:rsidRPr="00036004" w:rsidRDefault="00036004" w:rsidP="00036004">
                                <w:pPr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</w:pPr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>Ipv4 Conversation network equivalent in Binary &amp; Decimal!</w:t>
                                </w:r>
                              </w:p>
                              <w:p w14:paraId="0B883942" w14:textId="77777777" w:rsidR="00036004" w:rsidRPr="00036004" w:rsidRDefault="00036004" w:rsidP="00036004">
                                <w:pPr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</w:pPr>
                              </w:p>
                              <w:p w14:paraId="04094CFB" w14:textId="6E4AD47F" w:rsidR="00036004" w:rsidRPr="00036004" w:rsidRDefault="00036004" w:rsidP="00036004">
                                <w:pPr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</w:pPr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 xml:space="preserve">This program performs conversions of data representing IPv4 addresses. The address is entered in proper format which is a quad dotted decimal format used to represent IPv4 addresses numerically. An example of such an address format is as follows: </w:t>
                                </w:r>
                              </w:p>
                              <w:p w14:paraId="73DAEEE8" w14:textId="77777777" w:rsidR="00036004" w:rsidRPr="00036004" w:rsidRDefault="00036004" w:rsidP="00036004">
                                <w:pPr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</w:pPr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 xml:space="preserve">192.74.2.14 </w:t>
                                </w:r>
                              </w:p>
                              <w:p w14:paraId="310C1D30" w14:textId="77777777" w:rsidR="00036004" w:rsidRPr="00036004" w:rsidRDefault="00036004" w:rsidP="00036004">
                                <w:pPr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</w:pPr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 xml:space="preserve">If you are viewing this information via the </w:t>
                                </w:r>
                                <w:proofErr w:type="gramStart"/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>internet</w:t>
                                </w:r>
                                <w:proofErr w:type="gramEnd"/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 xml:space="preserve"> then there is a chance that your device may have </w:t>
                                </w:r>
                                <w:proofErr w:type="spellStart"/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>a</w:t>
                                </w:r>
                                <w:proofErr w:type="spellEnd"/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 xml:space="preserve"> Internet Protocol Version 4 address! </w:t>
                                </w:r>
                              </w:p>
                              <w:p w14:paraId="38C88B49" w14:textId="77777777" w:rsidR="00036004" w:rsidRPr="00036004" w:rsidRDefault="00036004" w:rsidP="00036004">
                                <w:pPr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</w:pPr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 xml:space="preserve">These addresses allow for comments betweenness devices on computer networks! </w:t>
                                </w:r>
                              </w:p>
                              <w:p w14:paraId="009448FD" w14:textId="77777777" w:rsidR="00036004" w:rsidRPr="00036004" w:rsidRDefault="00036004" w:rsidP="00036004">
                                <w:pPr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</w:pPr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 xml:space="preserve">Each four numerical values, separated by decimals or dots (periods), have a binary value ranging from 0-255 in decimal that the </w:t>
                                </w:r>
                                <w:proofErr w:type="spellStart"/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>cpu</w:t>
                                </w:r>
                                <w:proofErr w:type="spellEnd"/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 xml:space="preserve"> can interpret. </w:t>
                                </w:r>
                              </w:p>
                              <w:p w14:paraId="53C0C0BD" w14:textId="77777777" w:rsidR="00036004" w:rsidRPr="00036004" w:rsidRDefault="00036004" w:rsidP="00036004">
                                <w:pPr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</w:pPr>
                                <w:r w:rsidRPr="00036004">
                                  <w:rPr>
                                    <w:rFonts w:ascii="Franklin Gothic Book" w:hAnsi="Franklin Gothic Book"/>
                                    <w:color w:val="00656B" w:themeColor="accent1" w:themeShade="BF"/>
                                    <w:spacing w:val="20"/>
                                    <w:sz w:val="56"/>
                                    <w:szCs w:val="32"/>
                                  </w:rPr>
                                  <w:t xml:space="preserve">This program uses functions to convert this IpV4 addresses entered into the network byte order allowing the character string to be converted into a decimal value the computer can manipulate to convert to its binary value for printing it and its corresponding decimal value to the output screen. </w:t>
                                </w:r>
                              </w:p>
                              <w:p w14:paraId="504AE749" w14:textId="7D0820B0" w:rsidR="000F1DCE" w:rsidRDefault="000F1DCE" w:rsidP="000F1DCE"/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3FD29780" w14:textId="77777777" w:rsidR="00EE1536" w:rsidRDefault="00D97819" w:rsidP="00036004">
          <w:pPr>
            <w:spacing w:after="200"/>
            <w:rPr>
              <w:b/>
            </w:rPr>
          </w:pPr>
        </w:p>
      </w:sdtContent>
    </w:sdt>
    <w:p w14:paraId="3513223D" w14:textId="1D6466F4" w:rsidR="00036004" w:rsidRDefault="00036004" w:rsidP="00036004">
      <w:pPr>
        <w:spacing w:after="200"/>
        <w:rPr>
          <w:b/>
        </w:rPr>
      </w:pPr>
    </w:p>
    <w:p w14:paraId="3CB09943" w14:textId="79493389" w:rsidR="00036004" w:rsidRPr="00E16D92" w:rsidRDefault="00EE1536" w:rsidP="00036004">
      <w:pPr>
        <w:spacing w:after="200"/>
        <w:rPr>
          <w:rFonts w:ascii="Franklin Gothic Book" w:hAnsi="Franklin Gothic Book"/>
          <w:b/>
          <w:i/>
          <w:iCs/>
          <w:color w:val="03ABAB" w:themeColor="text2" w:themeTint="BF"/>
          <w:sz w:val="56"/>
          <w:szCs w:val="56"/>
          <w:u w:val="single"/>
        </w:rPr>
      </w:pPr>
      <w:r>
        <w:rPr>
          <w:rFonts w:ascii="Franklin Gothic Book" w:hAnsi="Franklin Gothic Book"/>
          <w:b/>
          <w:i/>
          <w:iCs/>
          <w:color w:val="03ABAB" w:themeColor="text2" w:themeTint="BF"/>
          <w:sz w:val="56"/>
          <w:szCs w:val="56"/>
          <w:u w:val="single"/>
        </w:rPr>
        <w:t>*</w:t>
      </w:r>
      <w:r w:rsidR="00036004" w:rsidRPr="00E16D92">
        <w:rPr>
          <w:rFonts w:ascii="Franklin Gothic Book" w:hAnsi="Franklin Gothic Book"/>
          <w:b/>
          <w:i/>
          <w:iCs/>
          <w:color w:val="03ABAB" w:themeColor="text2" w:themeTint="BF"/>
          <w:sz w:val="56"/>
          <w:szCs w:val="56"/>
          <w:u w:val="single"/>
        </w:rPr>
        <w:t xml:space="preserve">192.74.2.14 </w:t>
      </w:r>
      <w:r>
        <w:rPr>
          <w:rFonts w:ascii="Franklin Gothic Book" w:hAnsi="Franklin Gothic Book"/>
          <w:b/>
          <w:i/>
          <w:iCs/>
          <w:color w:val="03ABAB" w:themeColor="text2" w:themeTint="BF"/>
          <w:sz w:val="56"/>
          <w:szCs w:val="56"/>
          <w:u w:val="single"/>
        </w:rPr>
        <w:t>*</w:t>
      </w:r>
    </w:p>
    <w:p w14:paraId="5DF475E1" w14:textId="6A87DB38" w:rsidR="00036004" w:rsidRPr="00036004" w:rsidRDefault="00036004" w:rsidP="00036004">
      <w:pPr>
        <w:spacing w:after="200"/>
        <w:rPr>
          <w:rFonts w:ascii="Franklin Gothic Book" w:hAnsi="Franklin Gothic Book"/>
          <w:bCs/>
          <w:color w:val="03ABAB" w:themeColor="text2" w:themeTint="BF"/>
          <w:sz w:val="56"/>
          <w:szCs w:val="56"/>
        </w:rPr>
      </w:pPr>
      <w:r w:rsidRPr="00036004"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 xml:space="preserve">If you are viewing this information via the internet, then there is a chance that your device may have an Internet Protocol Version 4 address! </w:t>
      </w:r>
    </w:p>
    <w:p w14:paraId="065B3114" w14:textId="10F8C5EC" w:rsidR="00036004" w:rsidRPr="00036004" w:rsidRDefault="00036004" w:rsidP="00036004">
      <w:pPr>
        <w:spacing w:after="200"/>
        <w:rPr>
          <w:rFonts w:ascii="Franklin Gothic Book" w:hAnsi="Franklin Gothic Book"/>
          <w:bCs/>
          <w:color w:val="03ABAB" w:themeColor="text2" w:themeTint="BF"/>
          <w:sz w:val="56"/>
          <w:szCs w:val="56"/>
        </w:rPr>
      </w:pPr>
      <w:r w:rsidRPr="00036004"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>These addresses allow for comm</w:t>
      </w:r>
      <w:r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 xml:space="preserve">unication </w:t>
      </w:r>
      <w:r w:rsidRPr="00036004"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 xml:space="preserve">between devices on computer networks! </w:t>
      </w:r>
    </w:p>
    <w:p w14:paraId="737674CD" w14:textId="1B178401" w:rsidR="00036004" w:rsidRPr="00036004" w:rsidRDefault="00036004" w:rsidP="00036004">
      <w:pPr>
        <w:spacing w:after="200"/>
        <w:rPr>
          <w:rFonts w:ascii="Franklin Gothic Book" w:hAnsi="Franklin Gothic Book"/>
          <w:bCs/>
          <w:color w:val="03ABAB" w:themeColor="text2" w:themeTint="BF"/>
          <w:sz w:val="56"/>
          <w:szCs w:val="56"/>
        </w:rPr>
      </w:pPr>
      <w:r w:rsidRPr="00036004"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 xml:space="preserve">Each four numerical values, separated by decimals or dots (periods), have a binary value ranging from 0-255 in decimal that the CPU can interpret. </w:t>
      </w:r>
    </w:p>
    <w:p w14:paraId="226BC094" w14:textId="33C82DF5" w:rsidR="00036004" w:rsidRPr="00036004" w:rsidRDefault="00036004" w:rsidP="00036004">
      <w:pPr>
        <w:spacing w:after="200"/>
        <w:rPr>
          <w:rFonts w:ascii="Franklin Gothic Book" w:hAnsi="Franklin Gothic Book"/>
          <w:bCs/>
          <w:color w:val="03ABAB" w:themeColor="text2" w:themeTint="BF"/>
          <w:sz w:val="56"/>
          <w:szCs w:val="56"/>
        </w:rPr>
      </w:pPr>
      <w:r w:rsidRPr="00036004"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>This program uses functions to convert th</w:t>
      </w:r>
      <w:r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>e</w:t>
      </w:r>
      <w:r w:rsidRPr="00036004"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 xml:space="preserve"> IpV4 address</w:t>
      </w:r>
      <w:r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 xml:space="preserve"> </w:t>
      </w:r>
      <w:r w:rsidRPr="00036004"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 xml:space="preserve">entered into the network byte order allowing the </w:t>
      </w:r>
      <w:r w:rsidRPr="00036004"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lastRenderedPageBreak/>
        <w:t>character string to be converted into a decimal value the computer can manipulate to convert to its binary value and its corresponding decimal value</w:t>
      </w:r>
      <w:r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 xml:space="preserve"> printing them both and the IPv4 address string </w:t>
      </w:r>
      <w:r w:rsidRPr="00036004">
        <w:rPr>
          <w:rFonts w:ascii="Franklin Gothic Book" w:hAnsi="Franklin Gothic Book"/>
          <w:bCs/>
          <w:color w:val="03ABAB" w:themeColor="text2" w:themeTint="BF"/>
          <w:sz w:val="56"/>
          <w:szCs w:val="56"/>
        </w:rPr>
        <w:t xml:space="preserve"> to the output screen. </w:t>
      </w:r>
    </w:p>
    <w:p w14:paraId="5FAB9238" w14:textId="7CFBEBC3" w:rsidR="000F1DCE" w:rsidRDefault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Program </w:t>
      </w:r>
      <w:proofErr w:type="gramStart"/>
      <w:r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Output:::</w:t>
      </w:r>
      <w:proofErr w:type="gramEnd"/>
    </w:p>
    <w:p w14:paraId="0E547581" w14:textId="77777777" w:rsidR="009D755F" w:rsidRP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</w:p>
    <w:p w14:paraId="592C92DB" w14:textId="77777777" w:rsidR="009D755F" w:rsidRP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[jw925682@ada: </w:t>
      </w:r>
      <w:proofErr w:type="gramStart"/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~]$</w:t>
      </w:r>
      <w:proofErr w:type="gramEnd"/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 g++ IPv4DBN.cpp</w:t>
      </w:r>
    </w:p>
    <w:p w14:paraId="1E0AAFDB" w14:textId="77777777" w:rsidR="009D755F" w:rsidRP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[jw925682@ada: </w:t>
      </w:r>
      <w:proofErr w:type="gramStart"/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~]$</w:t>
      </w:r>
      <w:proofErr w:type="gramEnd"/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 ./</w:t>
      </w:r>
      <w:proofErr w:type="spellStart"/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a.out</w:t>
      </w:r>
      <w:proofErr w:type="spellEnd"/>
    </w:p>
    <w:p w14:paraId="1B09254D" w14:textId="77777777" w:rsidR="009D755F" w:rsidRP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Hello: Please Enter </w:t>
      </w:r>
      <w:proofErr w:type="gramStart"/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An</w:t>
      </w:r>
      <w:proofErr w:type="gramEnd"/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 IPv4 Address in Dotted decimal Notation: 192.17.223.4</w:t>
      </w:r>
    </w:p>
    <w:p w14:paraId="48E8AC0D" w14:textId="77777777" w:rsidR="009D755F" w:rsidRP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IPv4 String!    192.17.223.4</w:t>
      </w:r>
    </w:p>
    <w:p w14:paraId="211D4797" w14:textId="77777777" w:rsidR="009D755F" w:rsidRP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proofErr w:type="gramStart"/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Decimal(</w:t>
      </w:r>
      <w:proofErr w:type="gramEnd"/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Network Byte Ordered)Value!   81727936</w:t>
      </w:r>
    </w:p>
    <w:p w14:paraId="7B502FAA" w14:textId="77777777" w:rsidR="009D755F" w:rsidRP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192 = 11000000</w:t>
      </w:r>
    </w:p>
    <w:p w14:paraId="4E41755B" w14:textId="77777777" w:rsidR="009D755F" w:rsidRP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17 = 10001</w:t>
      </w:r>
    </w:p>
    <w:p w14:paraId="404013C7" w14:textId="77777777" w:rsidR="009D755F" w:rsidRP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223 = 11011111</w:t>
      </w:r>
    </w:p>
    <w:p w14:paraId="75438C76" w14:textId="77777777" w:rsidR="009D755F" w:rsidRP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4 = 100</w:t>
      </w:r>
    </w:p>
    <w:p w14:paraId="3B707C89" w14:textId="77777777" w:rsidR="009D755F" w:rsidRP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</w:p>
    <w:p w14:paraId="67909DBC" w14:textId="5B3E03DC" w:rsidR="009D755F" w:rsidRDefault="009D755F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proofErr w:type="gramStart"/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lastRenderedPageBreak/>
        <w:t>Do</w:t>
      </w:r>
      <w:proofErr w:type="gramEnd"/>
      <w:r w:rsidRPr="009D755F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 it again(y/n)?</w:t>
      </w:r>
    </w:p>
    <w:p w14:paraId="7526FCC4" w14:textId="73BBCFFB" w:rsidR="003B1352" w:rsidRDefault="003B1352" w:rsidP="009D755F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</w:p>
    <w:p w14:paraId="6F1A037A" w14:textId="77777777" w:rsidR="0069371C" w:rsidRPr="0069371C" w:rsidRDefault="0069371C" w:rsidP="0069371C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Do it again(y/n)? y</w:t>
      </w:r>
    </w:p>
    <w:p w14:paraId="54046212" w14:textId="77777777" w:rsidR="0069371C" w:rsidRPr="0069371C" w:rsidRDefault="0069371C" w:rsidP="0069371C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Alright, </w:t>
      </w:r>
      <w:proofErr w:type="spellStart"/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Lets</w:t>
      </w:r>
      <w:proofErr w:type="spellEnd"/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 Try That Ipv4 Address One More Time!</w:t>
      </w:r>
    </w:p>
    <w:p w14:paraId="47332507" w14:textId="77777777" w:rsidR="0069371C" w:rsidRPr="0069371C" w:rsidRDefault="0069371C" w:rsidP="0069371C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Hello: Please Enter </w:t>
      </w:r>
      <w:proofErr w:type="gramStart"/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An</w:t>
      </w:r>
      <w:proofErr w:type="gramEnd"/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 IPv4 Address in Dotted decimal Notation: 223.45.68.12</w:t>
      </w:r>
    </w:p>
    <w:p w14:paraId="10206B3E" w14:textId="77777777" w:rsidR="0069371C" w:rsidRPr="0069371C" w:rsidRDefault="0069371C" w:rsidP="0069371C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IPv4 String!    223.45.68.12</w:t>
      </w:r>
    </w:p>
    <w:p w14:paraId="46BEDA01" w14:textId="77777777" w:rsidR="0069371C" w:rsidRPr="0069371C" w:rsidRDefault="0069371C" w:rsidP="0069371C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proofErr w:type="gramStart"/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Decimal(</w:t>
      </w:r>
      <w:proofErr w:type="gramEnd"/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Network Byte Ordered)Value!   205794783</w:t>
      </w:r>
    </w:p>
    <w:p w14:paraId="22BE1FD9" w14:textId="77777777" w:rsidR="0069371C" w:rsidRPr="0069371C" w:rsidRDefault="0069371C" w:rsidP="0069371C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223 = 11011111</w:t>
      </w:r>
    </w:p>
    <w:p w14:paraId="72D8863F" w14:textId="77777777" w:rsidR="0069371C" w:rsidRPr="0069371C" w:rsidRDefault="0069371C" w:rsidP="0069371C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45 = 101101</w:t>
      </w:r>
    </w:p>
    <w:p w14:paraId="77A3047D" w14:textId="77777777" w:rsidR="0069371C" w:rsidRPr="0069371C" w:rsidRDefault="0069371C" w:rsidP="0069371C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68 = 1000100</w:t>
      </w:r>
    </w:p>
    <w:p w14:paraId="43F014F0" w14:textId="77777777" w:rsidR="0069371C" w:rsidRPr="0069371C" w:rsidRDefault="0069371C" w:rsidP="0069371C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12 = 1100</w:t>
      </w:r>
    </w:p>
    <w:p w14:paraId="6C6019D2" w14:textId="77777777" w:rsidR="0069371C" w:rsidRPr="0069371C" w:rsidRDefault="0069371C" w:rsidP="0069371C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</w:p>
    <w:p w14:paraId="0726B5DD" w14:textId="419EB386" w:rsidR="003B1352" w:rsidRDefault="0069371C" w:rsidP="0069371C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proofErr w:type="gramStart"/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Do</w:t>
      </w:r>
      <w:proofErr w:type="gramEnd"/>
      <w:r w:rsidRPr="0069371C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 it again(y/n)?</w:t>
      </w:r>
    </w:p>
    <w:p w14:paraId="1ABF6044" w14:textId="77777777" w:rsidR="00F80398" w:rsidRPr="00F80398" w:rsidRDefault="00F80398" w:rsidP="00F80398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Do it again(y/n)? y</w:t>
      </w:r>
    </w:p>
    <w:p w14:paraId="3ADCCF1E" w14:textId="77777777" w:rsidR="00F80398" w:rsidRPr="00F80398" w:rsidRDefault="00F80398" w:rsidP="00F80398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Alright, </w:t>
      </w:r>
      <w:proofErr w:type="spellStart"/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Lets</w:t>
      </w:r>
      <w:proofErr w:type="spellEnd"/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 Try That Ipv4 Address One More Time!</w:t>
      </w:r>
    </w:p>
    <w:p w14:paraId="44029780" w14:textId="77777777" w:rsidR="00F80398" w:rsidRPr="00F80398" w:rsidRDefault="00F80398" w:rsidP="00F80398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Hello: Please Enter </w:t>
      </w:r>
      <w:proofErr w:type="gramStart"/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An</w:t>
      </w:r>
      <w:proofErr w:type="gramEnd"/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 IPv4 Address in Dotted decimal Notation: 172.34.224.78</w:t>
      </w:r>
    </w:p>
    <w:p w14:paraId="327AEF07" w14:textId="77777777" w:rsidR="00F80398" w:rsidRPr="00F80398" w:rsidRDefault="00F80398" w:rsidP="00F80398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IPv4 String!    172.34.224.78</w:t>
      </w:r>
    </w:p>
    <w:p w14:paraId="3130BE1B" w14:textId="77777777" w:rsidR="00F80398" w:rsidRPr="00F80398" w:rsidRDefault="00F80398" w:rsidP="00F80398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proofErr w:type="gramStart"/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lastRenderedPageBreak/>
        <w:t>Decimal(</w:t>
      </w:r>
      <w:proofErr w:type="gramEnd"/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Network Byte Ordered)Value!   1323311788</w:t>
      </w:r>
    </w:p>
    <w:p w14:paraId="35F9CE20" w14:textId="77777777" w:rsidR="00F80398" w:rsidRPr="00F80398" w:rsidRDefault="00F80398" w:rsidP="00F80398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172 = 10101100</w:t>
      </w:r>
    </w:p>
    <w:p w14:paraId="4B6583EE" w14:textId="77777777" w:rsidR="00F80398" w:rsidRPr="00F80398" w:rsidRDefault="00F80398" w:rsidP="00F80398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34 = 100010</w:t>
      </w:r>
    </w:p>
    <w:p w14:paraId="1083274B" w14:textId="77777777" w:rsidR="00F80398" w:rsidRPr="00F80398" w:rsidRDefault="00F80398" w:rsidP="00F80398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224 = 11100000</w:t>
      </w:r>
    </w:p>
    <w:p w14:paraId="128715F5" w14:textId="77777777" w:rsidR="00F80398" w:rsidRPr="00F80398" w:rsidRDefault="00F80398" w:rsidP="00F80398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Binary value of 78 = 1001110</w:t>
      </w:r>
    </w:p>
    <w:p w14:paraId="636203D6" w14:textId="77777777" w:rsidR="00F80398" w:rsidRPr="00F80398" w:rsidRDefault="00F80398" w:rsidP="00F80398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</w:p>
    <w:p w14:paraId="0059E976" w14:textId="48002E9A" w:rsidR="0069371C" w:rsidRDefault="00F80398" w:rsidP="00F80398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proofErr w:type="gramStart"/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Do</w:t>
      </w:r>
      <w:proofErr w:type="gramEnd"/>
      <w:r w:rsidRPr="00F80398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 it again(y/n)?</w:t>
      </w:r>
    </w:p>
    <w:p w14:paraId="02ADC7C1" w14:textId="77777777" w:rsidR="00410867" w:rsidRPr="00410867" w:rsidRDefault="00410867" w:rsidP="00410867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</w:p>
    <w:p w14:paraId="5FD4F392" w14:textId="77777777" w:rsidR="00410867" w:rsidRPr="00410867" w:rsidRDefault="00410867" w:rsidP="00410867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410867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Do it again(y/n)? n</w:t>
      </w:r>
    </w:p>
    <w:p w14:paraId="4A089852" w14:textId="62142516" w:rsidR="00F80398" w:rsidRDefault="00410867" w:rsidP="00410867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 w:rsidRPr="00410867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 xml:space="preserve">[jw925682@ada: </w:t>
      </w:r>
      <w:proofErr w:type="gramStart"/>
      <w:r w:rsidRPr="00410867"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  <w:t>~]$</w:t>
      </w:r>
      <w:proofErr w:type="gramEnd"/>
    </w:p>
    <w:p w14:paraId="39DFAB23" w14:textId="48235FB9" w:rsidR="00410867" w:rsidRPr="00036004" w:rsidRDefault="00410867" w:rsidP="00410867">
      <w:pPr>
        <w:spacing w:after="200"/>
        <w:rPr>
          <w:rFonts w:ascii="Georgia Pro Cond Black" w:hAnsi="Georgia Pro Cond Black"/>
          <w:bCs/>
          <w:color w:val="03ABAB" w:themeColor="text2" w:themeTint="BF"/>
          <w:sz w:val="36"/>
          <w:szCs w:val="36"/>
        </w:rPr>
      </w:pPr>
      <w:r>
        <w:rPr>
          <w:rFonts w:ascii="Georgia Pro Cond Black" w:hAnsi="Georgia Pro Cond Black"/>
          <w:bCs/>
          <w:noProof/>
          <w:color w:val="03ABAB" w:themeColor="text2" w:themeTint="BF"/>
          <w:sz w:val="36"/>
          <w:szCs w:val="36"/>
        </w:rPr>
        <w:lastRenderedPageBreak/>
        <w:drawing>
          <wp:inline distT="0" distB="0" distL="0" distR="0" wp14:anchorId="06E93C01" wp14:editId="291D2F6E">
            <wp:extent cx="5943600" cy="3429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Cond Black" w:hAnsi="Georgia Pro Cond Black"/>
          <w:bCs/>
          <w:noProof/>
          <w:color w:val="03ABAB" w:themeColor="text2" w:themeTint="BF"/>
          <w:sz w:val="36"/>
          <w:szCs w:val="36"/>
        </w:rPr>
        <w:drawing>
          <wp:inline distT="0" distB="0" distL="0" distR="0" wp14:anchorId="7E60746C" wp14:editId="633A07D8">
            <wp:extent cx="5943600" cy="3219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Cond Black" w:hAnsi="Georgia Pro Cond Black"/>
          <w:bCs/>
          <w:noProof/>
          <w:color w:val="03ABAB" w:themeColor="text2" w:themeTint="BF"/>
          <w:sz w:val="36"/>
          <w:szCs w:val="36"/>
        </w:rPr>
        <w:lastRenderedPageBreak/>
        <w:drawing>
          <wp:inline distT="0" distB="0" distL="0" distR="0" wp14:anchorId="05CE0483" wp14:editId="444BE0AE">
            <wp:extent cx="5943600" cy="32194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Cond Black" w:hAnsi="Georgia Pro Cond Black"/>
          <w:bCs/>
          <w:noProof/>
          <w:color w:val="03ABAB" w:themeColor="text2" w:themeTint="BF"/>
          <w:sz w:val="36"/>
          <w:szCs w:val="36"/>
        </w:rPr>
        <w:drawing>
          <wp:inline distT="0" distB="0" distL="0" distR="0" wp14:anchorId="31B3C2B1" wp14:editId="2DF74CAD">
            <wp:extent cx="5943600" cy="32194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Cond Black" w:hAnsi="Georgia Pro Cond Black"/>
          <w:bCs/>
          <w:noProof/>
          <w:color w:val="03ABAB" w:themeColor="text2" w:themeTint="BF"/>
          <w:sz w:val="36"/>
          <w:szCs w:val="36"/>
        </w:rPr>
        <w:lastRenderedPageBreak/>
        <w:drawing>
          <wp:inline distT="0" distB="0" distL="0" distR="0" wp14:anchorId="59473E6F" wp14:editId="03455E0C">
            <wp:extent cx="5943600" cy="32194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Cond Black" w:hAnsi="Georgia Pro Cond Black"/>
          <w:bCs/>
          <w:noProof/>
          <w:color w:val="03ABAB" w:themeColor="text2" w:themeTint="BF"/>
          <w:sz w:val="36"/>
          <w:szCs w:val="36"/>
        </w:rPr>
        <w:drawing>
          <wp:inline distT="0" distB="0" distL="0" distR="0" wp14:anchorId="101C214A" wp14:editId="7847C28E">
            <wp:extent cx="5943600" cy="32194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867" w:rsidRPr="00036004">
      <w:footerReference w:type="default" r:id="rId18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B1D05" w14:textId="77777777" w:rsidR="00D97819" w:rsidRDefault="00D97819">
      <w:pPr>
        <w:spacing w:after="0" w:line="240" w:lineRule="auto"/>
      </w:pPr>
      <w:r>
        <w:separator/>
      </w:r>
    </w:p>
  </w:endnote>
  <w:endnote w:type="continuationSeparator" w:id="0">
    <w:p w14:paraId="6B7BC063" w14:textId="77777777" w:rsidR="00D97819" w:rsidRDefault="00D9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Pro Cond Black">
    <w:altName w:val="Georgia Pro Cond Black"/>
    <w:charset w:val="00"/>
    <w:family w:val="roman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AEA19" w14:textId="77777777" w:rsidR="00AA1F13" w:rsidRDefault="000F1DCE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4CF1616" wp14:editId="478F38E3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B42E67" w14:textId="77777777" w:rsidR="00AA1F13" w:rsidRPr="00C77D65" w:rsidRDefault="00616989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4CF1616" id="Oval 19" o:spid="_x0000_s1030" style="position:absolute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" o:allowincell="f" fillcolor="white [3201]" stroked="f" strokeweight="6pt">
              <v:textbox inset="0,0,0,0">
                <w:txbxContent>
                  <w:p w14:paraId="61B42E67" w14:textId="77777777" w:rsidR="00AA1F13" w:rsidRPr="00C77D65" w:rsidRDefault="00616989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7613A5AC" w14:textId="77777777"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85A58" w14:textId="77777777" w:rsidR="00D97819" w:rsidRDefault="00D97819">
      <w:pPr>
        <w:spacing w:after="0" w:line="240" w:lineRule="auto"/>
      </w:pPr>
      <w:r>
        <w:separator/>
      </w:r>
    </w:p>
  </w:footnote>
  <w:footnote w:type="continuationSeparator" w:id="0">
    <w:p w14:paraId="5F40C6E7" w14:textId="77777777" w:rsidR="00D97819" w:rsidRDefault="00D97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90"/>
    <w:rsid w:val="00036004"/>
    <w:rsid w:val="00074E8B"/>
    <w:rsid w:val="000F1DCE"/>
    <w:rsid w:val="0016270C"/>
    <w:rsid w:val="00203C63"/>
    <w:rsid w:val="00260D90"/>
    <w:rsid w:val="0033156F"/>
    <w:rsid w:val="003B1352"/>
    <w:rsid w:val="003B3056"/>
    <w:rsid w:val="003D2F00"/>
    <w:rsid w:val="00410867"/>
    <w:rsid w:val="004154B5"/>
    <w:rsid w:val="004E4D8D"/>
    <w:rsid w:val="0051615D"/>
    <w:rsid w:val="00524BAA"/>
    <w:rsid w:val="00552F99"/>
    <w:rsid w:val="005C5BDA"/>
    <w:rsid w:val="00616989"/>
    <w:rsid w:val="0069371C"/>
    <w:rsid w:val="006D08F7"/>
    <w:rsid w:val="006D3B84"/>
    <w:rsid w:val="007B346A"/>
    <w:rsid w:val="00942CE0"/>
    <w:rsid w:val="00962160"/>
    <w:rsid w:val="009D755F"/>
    <w:rsid w:val="00A362E1"/>
    <w:rsid w:val="00AA1F13"/>
    <w:rsid w:val="00B70300"/>
    <w:rsid w:val="00B93FDF"/>
    <w:rsid w:val="00BB0743"/>
    <w:rsid w:val="00BC5723"/>
    <w:rsid w:val="00C34D86"/>
    <w:rsid w:val="00C77D65"/>
    <w:rsid w:val="00C80AFE"/>
    <w:rsid w:val="00CB4A4D"/>
    <w:rsid w:val="00D73345"/>
    <w:rsid w:val="00D97819"/>
    <w:rsid w:val="00DA7C93"/>
    <w:rsid w:val="00DE6F3F"/>
    <w:rsid w:val="00E0736E"/>
    <w:rsid w:val="00E16D92"/>
    <w:rsid w:val="00E707C0"/>
    <w:rsid w:val="00EE1536"/>
    <w:rsid w:val="00EF0E81"/>
    <w:rsid w:val="00F07B0B"/>
    <w:rsid w:val="00F07EB5"/>
    <w:rsid w:val="00F80398"/>
    <w:rsid w:val="00FA7F52"/>
    <w:rsid w:val="00FC7DDE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16BAFD"/>
  <w15:docId w15:val="{B84E2253-456C-4FD4-9599-842BE23C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60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67A4665434049A2F0BA0F8724D701" ma:contentTypeVersion="4" ma:contentTypeDescription="Create a new document." ma:contentTypeScope="" ma:versionID="6d86e3dc2f5c514ed2fd283f15a79a54">
  <xsd:schema xmlns:xsd="http://www.w3.org/2001/XMLSchema" xmlns:xs="http://www.w3.org/2001/XMLSchema" xmlns:p="http://schemas.microsoft.com/office/2006/metadata/properties" xmlns:ns3="80dabbad-2d53-4559-8f6b-d7b484be75cb" targetNamespace="http://schemas.microsoft.com/office/2006/metadata/properties" ma:root="true" ma:fieldsID="87f2532713a96e5cc148cd3cf7ded8ba" ns3:_="">
    <xsd:import namespace="80dabbad-2d53-4559-8f6b-d7b484be7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abbad-2d53-4559-8f6b-d7b484be7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4782F8-F2B3-4CA2-B7EC-7008814D3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abbad-2d53-4559-8f6b-d7b484be7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53D633-7FBD-40DE-961E-FCB46BCD9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54A817-3A8A-479A-BA4E-6C869BB000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5</TotalTime>
  <Pages>9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justin winchester</dc:creator>
  <cp:keywords/>
  <dc:description/>
  <cp:lastModifiedBy>justin winchester</cp:lastModifiedBy>
  <cp:revision>10</cp:revision>
  <dcterms:created xsi:type="dcterms:W3CDTF">2020-10-07T22:31:00Z</dcterms:created>
  <dcterms:modified xsi:type="dcterms:W3CDTF">2020-10-07T22:56:00Z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0x01010034B67A4665434049A2F0BA0F8724D701</vt:lpwstr>
  </property>
</Properties>
</file>